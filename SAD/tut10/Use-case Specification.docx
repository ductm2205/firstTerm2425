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084EB" w14:textId="47381087" w:rsidR="00696271" w:rsidRDefault="00696271">
      <w:pPr>
        <w:pStyle w:val="Title"/>
        <w:jc w:val="right"/>
      </w:pPr>
      <w:fldSimple w:instr=" SUBJECT  \* MERGEFORMAT ">
        <w:r>
          <w:t>&lt;</w:t>
        </w:r>
        <w:r w:rsidR="00DC3CFA">
          <w:t xml:space="preserve">MMOM </w:t>
        </w:r>
        <w:r>
          <w:t>&gt;</w:t>
        </w:r>
      </w:fldSimple>
    </w:p>
    <w:p w14:paraId="3F28123F" w14:textId="264A7644" w:rsidR="00696271" w:rsidRDefault="00696271">
      <w:pPr>
        <w:pStyle w:val="Title"/>
        <w:jc w:val="right"/>
      </w:pPr>
      <w:fldSimple w:instr="title  \* Mergeformat ">
        <w:r>
          <w:t xml:space="preserve">Use-Case Specification: </w:t>
        </w:r>
      </w:fldSimple>
      <w:r w:rsidR="00DC3CFA" w:rsidRPr="00DC3CFA">
        <w:rPr>
          <w:rFonts w:ascii="Times New Roman" w:hAnsi="Times New Roman"/>
          <w:b w:val="0"/>
          <w:sz w:val="20"/>
        </w:rPr>
        <w:t xml:space="preserve"> </w:t>
      </w:r>
      <w:r w:rsidR="00DC3CFA" w:rsidRPr="00DC3CFA">
        <w:t>Create Own Recipe</w:t>
      </w:r>
    </w:p>
    <w:p w14:paraId="7F50E3DC" w14:textId="77777777" w:rsidR="00696271" w:rsidRDefault="00696271">
      <w:pPr>
        <w:pStyle w:val="Title"/>
        <w:jc w:val="right"/>
      </w:pPr>
    </w:p>
    <w:p w14:paraId="0886484E" w14:textId="5E294C15" w:rsidR="00696271" w:rsidRPr="00DC3CFA" w:rsidRDefault="00696271" w:rsidP="00DC3CFA">
      <w:pPr>
        <w:pStyle w:val="Title"/>
        <w:jc w:val="right"/>
        <w:rPr>
          <w:sz w:val="28"/>
        </w:rPr>
      </w:pPr>
      <w:r>
        <w:rPr>
          <w:sz w:val="28"/>
        </w:rPr>
        <w:t>Version &lt;1.0&gt;</w:t>
      </w:r>
    </w:p>
    <w:p w14:paraId="22908D9D" w14:textId="77777777" w:rsidR="00696271" w:rsidRDefault="00696271">
      <w:pPr>
        <w:pStyle w:val="BodyText"/>
      </w:pPr>
    </w:p>
    <w:p w14:paraId="1E957922" w14:textId="77777777" w:rsidR="00696271" w:rsidRDefault="00696271">
      <w:pPr>
        <w:pStyle w:val="BodyText"/>
      </w:pPr>
    </w:p>
    <w:p w14:paraId="6754D08F" w14:textId="77777777" w:rsidR="00696271" w:rsidRDefault="00696271">
      <w:pPr>
        <w:sectPr w:rsidR="00696271">
          <w:headerReference w:type="default" r:id="rId7"/>
          <w:endnotePr>
            <w:numFmt w:val="decimal"/>
          </w:endnotePr>
          <w:pgSz w:w="12240" w:h="15840"/>
          <w:pgMar w:top="1440" w:right="1440" w:bottom="1440" w:left="1440" w:header="720" w:footer="720" w:gutter="0"/>
          <w:cols w:space="720"/>
          <w:vAlign w:val="center"/>
        </w:sectPr>
      </w:pPr>
    </w:p>
    <w:p w14:paraId="3BD1FB88" w14:textId="77777777" w:rsidR="00696271" w:rsidRDefault="0069627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1410C" w14:paraId="386235AF" w14:textId="77777777">
        <w:tc>
          <w:tcPr>
            <w:tcW w:w="2304" w:type="dxa"/>
          </w:tcPr>
          <w:p w14:paraId="01AB545F" w14:textId="77777777" w:rsidR="00696271" w:rsidRDefault="00696271">
            <w:pPr>
              <w:pStyle w:val="Tabletext"/>
              <w:jc w:val="center"/>
              <w:rPr>
                <w:b/>
              </w:rPr>
            </w:pPr>
            <w:r>
              <w:rPr>
                <w:b/>
              </w:rPr>
              <w:t>Date</w:t>
            </w:r>
          </w:p>
        </w:tc>
        <w:tc>
          <w:tcPr>
            <w:tcW w:w="1152" w:type="dxa"/>
          </w:tcPr>
          <w:p w14:paraId="24D06A53" w14:textId="77777777" w:rsidR="00696271" w:rsidRDefault="00696271">
            <w:pPr>
              <w:pStyle w:val="Tabletext"/>
              <w:jc w:val="center"/>
              <w:rPr>
                <w:b/>
              </w:rPr>
            </w:pPr>
            <w:r>
              <w:rPr>
                <w:b/>
              </w:rPr>
              <w:t>Version</w:t>
            </w:r>
          </w:p>
        </w:tc>
        <w:tc>
          <w:tcPr>
            <w:tcW w:w="3744" w:type="dxa"/>
          </w:tcPr>
          <w:p w14:paraId="6A8BB344" w14:textId="77777777" w:rsidR="00696271" w:rsidRDefault="00696271">
            <w:pPr>
              <w:pStyle w:val="Tabletext"/>
              <w:jc w:val="center"/>
              <w:rPr>
                <w:b/>
              </w:rPr>
            </w:pPr>
            <w:r>
              <w:rPr>
                <w:b/>
              </w:rPr>
              <w:t>Description</w:t>
            </w:r>
          </w:p>
        </w:tc>
        <w:tc>
          <w:tcPr>
            <w:tcW w:w="2304" w:type="dxa"/>
          </w:tcPr>
          <w:p w14:paraId="0C6922A1" w14:textId="77777777" w:rsidR="00696271" w:rsidRDefault="00696271">
            <w:pPr>
              <w:pStyle w:val="Tabletext"/>
              <w:jc w:val="center"/>
              <w:rPr>
                <w:b/>
              </w:rPr>
            </w:pPr>
            <w:r>
              <w:rPr>
                <w:b/>
              </w:rPr>
              <w:t>Author</w:t>
            </w:r>
          </w:p>
        </w:tc>
      </w:tr>
      <w:tr w:rsidR="0001410C" w14:paraId="4008D230" w14:textId="77777777">
        <w:tc>
          <w:tcPr>
            <w:tcW w:w="2304" w:type="dxa"/>
          </w:tcPr>
          <w:p w14:paraId="2AB24115" w14:textId="1148BFD4" w:rsidR="00696271" w:rsidRDefault="00DC3CFA">
            <w:pPr>
              <w:pStyle w:val="Tabletext"/>
            </w:pPr>
            <w:r>
              <w:t>30/Oct/24</w:t>
            </w:r>
          </w:p>
        </w:tc>
        <w:tc>
          <w:tcPr>
            <w:tcW w:w="1152" w:type="dxa"/>
          </w:tcPr>
          <w:p w14:paraId="1377998C" w14:textId="238B6D07" w:rsidR="00696271" w:rsidRDefault="00DC3CFA">
            <w:pPr>
              <w:pStyle w:val="Tabletext"/>
            </w:pPr>
            <w:r>
              <w:t>1.0</w:t>
            </w:r>
          </w:p>
        </w:tc>
        <w:tc>
          <w:tcPr>
            <w:tcW w:w="3744" w:type="dxa"/>
          </w:tcPr>
          <w:p w14:paraId="6E4A5E4F" w14:textId="777DD78E" w:rsidR="00696271" w:rsidRDefault="00DC3CFA">
            <w:pPr>
              <w:pStyle w:val="Tabletext"/>
            </w:pPr>
            <w:r>
              <w:t>Initial version</w:t>
            </w:r>
          </w:p>
        </w:tc>
        <w:tc>
          <w:tcPr>
            <w:tcW w:w="2304" w:type="dxa"/>
          </w:tcPr>
          <w:p w14:paraId="3610DD5C" w14:textId="7BC04302" w:rsidR="00696271" w:rsidRDefault="00DC3CFA">
            <w:pPr>
              <w:pStyle w:val="Tabletext"/>
            </w:pPr>
            <w:r>
              <w:t>Tran Minh Duc</w:t>
            </w:r>
          </w:p>
        </w:tc>
      </w:tr>
      <w:tr w:rsidR="0001410C" w14:paraId="60A6EFAA" w14:textId="77777777">
        <w:tc>
          <w:tcPr>
            <w:tcW w:w="2304" w:type="dxa"/>
          </w:tcPr>
          <w:p w14:paraId="2D744505" w14:textId="77777777" w:rsidR="00696271" w:rsidRDefault="00696271">
            <w:pPr>
              <w:pStyle w:val="Tabletext"/>
            </w:pPr>
          </w:p>
        </w:tc>
        <w:tc>
          <w:tcPr>
            <w:tcW w:w="1152" w:type="dxa"/>
          </w:tcPr>
          <w:p w14:paraId="60889287" w14:textId="77777777" w:rsidR="00696271" w:rsidRDefault="00696271">
            <w:pPr>
              <w:pStyle w:val="Tabletext"/>
            </w:pPr>
          </w:p>
        </w:tc>
        <w:tc>
          <w:tcPr>
            <w:tcW w:w="3744" w:type="dxa"/>
          </w:tcPr>
          <w:p w14:paraId="726A2A58" w14:textId="77777777" w:rsidR="00696271" w:rsidRDefault="00696271">
            <w:pPr>
              <w:pStyle w:val="Tabletext"/>
            </w:pPr>
          </w:p>
        </w:tc>
        <w:tc>
          <w:tcPr>
            <w:tcW w:w="2304" w:type="dxa"/>
          </w:tcPr>
          <w:p w14:paraId="6DE761FC" w14:textId="77777777" w:rsidR="00696271" w:rsidRDefault="00696271">
            <w:pPr>
              <w:pStyle w:val="Tabletext"/>
            </w:pPr>
          </w:p>
        </w:tc>
      </w:tr>
      <w:tr w:rsidR="0001410C" w14:paraId="271EBB3D" w14:textId="77777777">
        <w:tc>
          <w:tcPr>
            <w:tcW w:w="2304" w:type="dxa"/>
          </w:tcPr>
          <w:p w14:paraId="7F4534FB" w14:textId="77777777" w:rsidR="00696271" w:rsidRDefault="00696271">
            <w:pPr>
              <w:pStyle w:val="Tabletext"/>
            </w:pPr>
          </w:p>
        </w:tc>
        <w:tc>
          <w:tcPr>
            <w:tcW w:w="1152" w:type="dxa"/>
          </w:tcPr>
          <w:p w14:paraId="1D0E746D" w14:textId="77777777" w:rsidR="00696271" w:rsidRDefault="00696271">
            <w:pPr>
              <w:pStyle w:val="Tabletext"/>
            </w:pPr>
          </w:p>
        </w:tc>
        <w:tc>
          <w:tcPr>
            <w:tcW w:w="3744" w:type="dxa"/>
          </w:tcPr>
          <w:p w14:paraId="4E953B29" w14:textId="77777777" w:rsidR="00696271" w:rsidRDefault="00696271">
            <w:pPr>
              <w:pStyle w:val="Tabletext"/>
            </w:pPr>
          </w:p>
        </w:tc>
        <w:tc>
          <w:tcPr>
            <w:tcW w:w="2304" w:type="dxa"/>
          </w:tcPr>
          <w:p w14:paraId="4E0B6B43" w14:textId="77777777" w:rsidR="00696271" w:rsidRDefault="00696271">
            <w:pPr>
              <w:pStyle w:val="Tabletext"/>
            </w:pPr>
          </w:p>
        </w:tc>
      </w:tr>
      <w:tr w:rsidR="0001410C" w14:paraId="0918BA83" w14:textId="77777777">
        <w:tc>
          <w:tcPr>
            <w:tcW w:w="2304" w:type="dxa"/>
          </w:tcPr>
          <w:p w14:paraId="6101DB17" w14:textId="77777777" w:rsidR="00696271" w:rsidRDefault="00696271">
            <w:pPr>
              <w:pStyle w:val="Tabletext"/>
            </w:pPr>
          </w:p>
        </w:tc>
        <w:tc>
          <w:tcPr>
            <w:tcW w:w="1152" w:type="dxa"/>
          </w:tcPr>
          <w:p w14:paraId="1F3EE995" w14:textId="77777777" w:rsidR="00696271" w:rsidRDefault="00696271">
            <w:pPr>
              <w:pStyle w:val="Tabletext"/>
            </w:pPr>
          </w:p>
        </w:tc>
        <w:tc>
          <w:tcPr>
            <w:tcW w:w="3744" w:type="dxa"/>
          </w:tcPr>
          <w:p w14:paraId="4B93C601" w14:textId="77777777" w:rsidR="00696271" w:rsidRDefault="00696271">
            <w:pPr>
              <w:pStyle w:val="Tabletext"/>
            </w:pPr>
          </w:p>
        </w:tc>
        <w:tc>
          <w:tcPr>
            <w:tcW w:w="2304" w:type="dxa"/>
          </w:tcPr>
          <w:p w14:paraId="7F1FFC23" w14:textId="77777777" w:rsidR="00696271" w:rsidRDefault="00696271">
            <w:pPr>
              <w:pStyle w:val="Tabletext"/>
            </w:pPr>
          </w:p>
        </w:tc>
      </w:tr>
    </w:tbl>
    <w:p w14:paraId="14B7E75E" w14:textId="77777777" w:rsidR="00696271" w:rsidRDefault="00696271"/>
    <w:p w14:paraId="6E33C854" w14:textId="77777777" w:rsidR="00696271" w:rsidRDefault="00696271">
      <w:pPr>
        <w:pStyle w:val="Title"/>
      </w:pPr>
      <w:r>
        <w:br w:type="page"/>
      </w:r>
      <w:r>
        <w:lastRenderedPageBreak/>
        <w:t>Table of Contents</w:t>
      </w:r>
    </w:p>
    <w:p w14:paraId="53992DC9" w14:textId="77777777" w:rsidR="00696271" w:rsidRDefault="0069627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4</w:t>
      </w:r>
      <w:r>
        <w:rPr>
          <w:noProof/>
        </w:rPr>
        <w:fldChar w:fldCharType="end"/>
      </w:r>
    </w:p>
    <w:p w14:paraId="367E47D2" w14:textId="77777777" w:rsidR="00696271" w:rsidRDefault="00696271">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4</w:t>
      </w:r>
      <w:r>
        <w:rPr>
          <w:noProof/>
        </w:rPr>
        <w:fldChar w:fldCharType="end"/>
      </w:r>
    </w:p>
    <w:p w14:paraId="259607ED" w14:textId="77777777" w:rsidR="00696271" w:rsidRDefault="00696271">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4</w:t>
      </w:r>
      <w:r>
        <w:rPr>
          <w:noProof/>
        </w:rPr>
        <w:fldChar w:fldCharType="end"/>
      </w:r>
    </w:p>
    <w:p w14:paraId="07BAD143" w14:textId="77777777" w:rsidR="00696271" w:rsidRDefault="00696271">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4</w:t>
      </w:r>
      <w:r>
        <w:rPr>
          <w:noProof/>
        </w:rPr>
        <w:fldChar w:fldCharType="end"/>
      </w:r>
    </w:p>
    <w:p w14:paraId="24FAB9BA" w14:textId="77777777" w:rsidR="00696271" w:rsidRDefault="00696271">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4</w:t>
      </w:r>
      <w:r>
        <w:rPr>
          <w:noProof/>
        </w:rPr>
        <w:fldChar w:fldCharType="end"/>
      </w:r>
    </w:p>
    <w:p w14:paraId="41B3EBDD" w14:textId="31B3297B" w:rsidR="00696271" w:rsidRDefault="00696271">
      <w:pPr>
        <w:pStyle w:val="TOC3"/>
        <w:tabs>
          <w:tab w:val="left" w:pos="1600"/>
        </w:tabs>
        <w:rPr>
          <w:noProof/>
          <w:sz w:val="24"/>
          <w:szCs w:val="24"/>
        </w:rPr>
      </w:pPr>
      <w:r>
        <w:rPr>
          <w:noProof/>
        </w:rPr>
        <w:t>2.2.1</w:t>
      </w:r>
      <w:r w:rsidR="00BB02CA">
        <w:rPr>
          <w:noProof/>
        </w:rPr>
        <w:tab/>
      </w:r>
      <w:r w:rsidR="00BB02CA">
        <w:rPr>
          <w:noProof/>
        </w:rPr>
        <w:tab/>
        <w:t xml:space="preserve">Invalid Input </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4</w:t>
      </w:r>
      <w:r>
        <w:rPr>
          <w:noProof/>
        </w:rPr>
        <w:fldChar w:fldCharType="end"/>
      </w:r>
    </w:p>
    <w:p w14:paraId="2E6C4837" w14:textId="74B4D10B" w:rsidR="00696271" w:rsidRDefault="00696271">
      <w:pPr>
        <w:pStyle w:val="TOC3"/>
        <w:tabs>
          <w:tab w:val="left" w:pos="1600"/>
        </w:tabs>
        <w:rPr>
          <w:noProof/>
          <w:sz w:val="24"/>
          <w:szCs w:val="24"/>
        </w:rPr>
      </w:pPr>
      <w:r>
        <w:rPr>
          <w:noProof/>
        </w:rPr>
        <w:t>2.2.2</w:t>
      </w:r>
      <w:r>
        <w:rPr>
          <w:noProof/>
          <w:sz w:val="24"/>
          <w:szCs w:val="24"/>
        </w:rPr>
        <w:tab/>
      </w:r>
      <w:r w:rsidR="00BB02CA">
        <w:rPr>
          <w:noProof/>
          <w:sz w:val="24"/>
          <w:szCs w:val="24"/>
        </w:rPr>
        <w:tab/>
      </w:r>
      <w:r w:rsidR="00BB02CA">
        <w:rPr>
          <w:noProof/>
        </w:rPr>
        <w:t>Cancle creation</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5</w:t>
      </w:r>
      <w:r>
        <w:rPr>
          <w:noProof/>
        </w:rPr>
        <w:fldChar w:fldCharType="end"/>
      </w:r>
    </w:p>
    <w:p w14:paraId="0B1B3209" w14:textId="77777777" w:rsidR="00696271" w:rsidRDefault="00696271">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5</w:t>
      </w:r>
      <w:r>
        <w:rPr>
          <w:noProof/>
        </w:rPr>
        <w:fldChar w:fldCharType="end"/>
      </w:r>
    </w:p>
    <w:p w14:paraId="2D5B44C2" w14:textId="330FFEB8" w:rsidR="00696271" w:rsidRDefault="00696271">
      <w:pPr>
        <w:pStyle w:val="TOC2"/>
        <w:tabs>
          <w:tab w:val="left" w:pos="1000"/>
        </w:tabs>
        <w:rPr>
          <w:noProof/>
          <w:sz w:val="24"/>
          <w:szCs w:val="24"/>
        </w:rPr>
      </w:pPr>
      <w:r>
        <w:rPr>
          <w:noProof/>
        </w:rPr>
        <w:t>3.1</w:t>
      </w:r>
      <w:r>
        <w:rPr>
          <w:noProof/>
          <w:sz w:val="24"/>
          <w:szCs w:val="24"/>
        </w:rPr>
        <w:tab/>
      </w:r>
      <w:r w:rsidR="005D139A">
        <w:rPr>
          <w:noProof/>
        </w:rPr>
        <w:t>Response Time</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5</w:t>
      </w:r>
      <w:r>
        <w:rPr>
          <w:noProof/>
        </w:rPr>
        <w:fldChar w:fldCharType="end"/>
      </w:r>
    </w:p>
    <w:p w14:paraId="216996E0" w14:textId="77777777" w:rsidR="00696271" w:rsidRDefault="00696271">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5</w:t>
      </w:r>
      <w:r>
        <w:rPr>
          <w:noProof/>
        </w:rPr>
        <w:fldChar w:fldCharType="end"/>
      </w:r>
    </w:p>
    <w:p w14:paraId="6ACDE564" w14:textId="4D6A87BE" w:rsidR="00696271" w:rsidRDefault="00696271">
      <w:pPr>
        <w:pStyle w:val="TOC2"/>
        <w:tabs>
          <w:tab w:val="left" w:pos="1000"/>
        </w:tabs>
        <w:rPr>
          <w:noProof/>
          <w:sz w:val="24"/>
          <w:szCs w:val="24"/>
        </w:rPr>
      </w:pPr>
      <w:r>
        <w:rPr>
          <w:noProof/>
        </w:rPr>
        <w:t>4.1</w:t>
      </w:r>
      <w:r>
        <w:rPr>
          <w:noProof/>
          <w:sz w:val="24"/>
          <w:szCs w:val="24"/>
        </w:rPr>
        <w:tab/>
      </w:r>
      <w:r w:rsidR="00ED4827">
        <w:rPr>
          <w:noProof/>
        </w:rPr>
        <w:t>User Authentication</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5</w:t>
      </w:r>
      <w:r>
        <w:rPr>
          <w:noProof/>
        </w:rPr>
        <w:fldChar w:fldCharType="end"/>
      </w:r>
    </w:p>
    <w:p w14:paraId="77E61B3F" w14:textId="77777777" w:rsidR="00696271" w:rsidRDefault="00696271">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5</w:t>
      </w:r>
      <w:r>
        <w:rPr>
          <w:noProof/>
        </w:rPr>
        <w:fldChar w:fldCharType="end"/>
      </w:r>
    </w:p>
    <w:p w14:paraId="51B02BB5" w14:textId="1222913C" w:rsidR="00696271" w:rsidRDefault="00696271">
      <w:pPr>
        <w:pStyle w:val="TOC2"/>
        <w:tabs>
          <w:tab w:val="left" w:pos="1000"/>
        </w:tabs>
        <w:rPr>
          <w:noProof/>
          <w:sz w:val="24"/>
          <w:szCs w:val="24"/>
        </w:rPr>
      </w:pPr>
      <w:r>
        <w:rPr>
          <w:noProof/>
        </w:rPr>
        <w:t>5.1</w:t>
      </w:r>
      <w:r>
        <w:rPr>
          <w:noProof/>
          <w:sz w:val="24"/>
          <w:szCs w:val="24"/>
        </w:rPr>
        <w:tab/>
      </w:r>
      <w:r w:rsidR="00ED4827">
        <w:rPr>
          <w:noProof/>
        </w:rPr>
        <w:t>Recipe Saved</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5</w:t>
      </w:r>
      <w:r>
        <w:rPr>
          <w:noProof/>
        </w:rPr>
        <w:fldChar w:fldCharType="end"/>
      </w:r>
    </w:p>
    <w:p w14:paraId="6E89A747" w14:textId="77777777" w:rsidR="00696271" w:rsidRDefault="00696271">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5</w:t>
      </w:r>
      <w:r>
        <w:rPr>
          <w:noProof/>
        </w:rPr>
        <w:fldChar w:fldCharType="end"/>
      </w:r>
    </w:p>
    <w:p w14:paraId="31E3378B" w14:textId="1192FF9F" w:rsidR="00696271" w:rsidRDefault="00696271">
      <w:pPr>
        <w:pStyle w:val="TOC2"/>
        <w:tabs>
          <w:tab w:val="left" w:pos="1000"/>
        </w:tabs>
        <w:rPr>
          <w:noProof/>
          <w:sz w:val="24"/>
          <w:szCs w:val="24"/>
        </w:rPr>
      </w:pPr>
      <w:r>
        <w:rPr>
          <w:noProof/>
        </w:rPr>
        <w:t>6.1</w:t>
      </w:r>
      <w:r>
        <w:rPr>
          <w:noProof/>
          <w:sz w:val="24"/>
          <w:szCs w:val="24"/>
        </w:rPr>
        <w:tab/>
      </w:r>
      <w:r w:rsidR="00ED4827">
        <w:rPr>
          <w:noProof/>
        </w:rPr>
        <w:t>Recipe Review</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5</w:t>
      </w:r>
      <w:r>
        <w:rPr>
          <w:noProof/>
        </w:rPr>
        <w:fldChar w:fldCharType="end"/>
      </w:r>
    </w:p>
    <w:p w14:paraId="74D6A6EF" w14:textId="0E38C92E" w:rsidR="00696271" w:rsidRDefault="00696271">
      <w:pPr>
        <w:pStyle w:val="Title"/>
      </w:pPr>
      <w:r>
        <w:rPr>
          <w:rFonts w:ascii="Times New Roman" w:hAnsi="Times New Roman"/>
          <w:sz w:val="20"/>
        </w:rPr>
        <w:fldChar w:fldCharType="end"/>
      </w:r>
      <w:r>
        <w:br w:type="page"/>
      </w:r>
      <w:fldSimple w:instr="title  \* Mergeformat ">
        <w:r>
          <w:t xml:space="preserve">Use-Case Specification: </w:t>
        </w:r>
      </w:fldSimple>
      <w:bookmarkStart w:id="0" w:name="_Toc423410237"/>
      <w:bookmarkStart w:id="1" w:name="_Toc425054503"/>
      <w:r w:rsidR="00DC3CFA">
        <w:t>Create Own Recipe</w:t>
      </w:r>
      <w:r>
        <w:t xml:space="preserve"> </w:t>
      </w:r>
      <w:bookmarkEnd w:id="0"/>
      <w:bookmarkEnd w:id="1"/>
    </w:p>
    <w:p w14:paraId="69CF1E0D" w14:textId="77777777" w:rsidR="00696271" w:rsidRDefault="00696271" w:rsidP="005D139A">
      <w:pPr>
        <w:pStyle w:val="InfoBlue"/>
      </w:pPr>
    </w:p>
    <w:p w14:paraId="4FE80FE2" w14:textId="4BDEBDD6" w:rsidR="00696271" w:rsidRDefault="00696271">
      <w:pPr>
        <w:pStyle w:val="Heading1"/>
      </w:pPr>
      <w:bookmarkStart w:id="2" w:name="_Toc508098429"/>
      <w:bookmarkStart w:id="3" w:name="_Toc423410238"/>
      <w:bookmarkStart w:id="4" w:name="_Toc425054504"/>
      <w:r>
        <w:t>Use-Case Name</w:t>
      </w:r>
      <w:bookmarkEnd w:id="2"/>
      <w:r w:rsidR="00DC3CFA">
        <w:t>: Create Own Recipe</w:t>
      </w:r>
    </w:p>
    <w:p w14:paraId="14B62507" w14:textId="77777777" w:rsidR="00696271" w:rsidRDefault="00696271">
      <w:pPr>
        <w:pStyle w:val="Heading2"/>
      </w:pPr>
      <w:bookmarkStart w:id="5" w:name="_Toc508098430"/>
      <w:r>
        <w:t>Brief Description</w:t>
      </w:r>
      <w:bookmarkEnd w:id="3"/>
      <w:bookmarkEnd w:id="4"/>
      <w:bookmarkEnd w:id="5"/>
    </w:p>
    <w:p w14:paraId="4943BD21" w14:textId="5C08F970" w:rsidR="00DC3CFA" w:rsidRPr="00DC3CFA" w:rsidRDefault="00DC3CFA" w:rsidP="00DC3CFA">
      <w:pPr>
        <w:pStyle w:val="BodyText"/>
      </w:pPr>
      <w:r w:rsidRPr="00DC3CFA">
        <w:t>This use case enables users to create and save their own custom recipes within the "Make Your Own Meals" application. Users can input recipe details including name, description, ingredients, preparation steps, cooking time, serving size, and an optional photo.</w:t>
      </w:r>
    </w:p>
    <w:p w14:paraId="5116FC08" w14:textId="77777777" w:rsidR="00696271" w:rsidRDefault="00696271">
      <w:pPr>
        <w:pStyle w:val="Heading1"/>
        <w:widowControl/>
      </w:pPr>
      <w:bookmarkStart w:id="6" w:name="_Toc423410239"/>
      <w:bookmarkStart w:id="7" w:name="_Toc425054505"/>
      <w:bookmarkStart w:id="8" w:name="_Toc508098431"/>
      <w:r>
        <w:t>Flow of Events</w:t>
      </w:r>
      <w:bookmarkEnd w:id="6"/>
      <w:bookmarkEnd w:id="7"/>
      <w:bookmarkEnd w:id="8"/>
    </w:p>
    <w:p w14:paraId="79CF96B8" w14:textId="77777777" w:rsidR="00696271" w:rsidRDefault="00696271">
      <w:pPr>
        <w:pStyle w:val="Heading2"/>
        <w:widowControl/>
      </w:pPr>
      <w:bookmarkStart w:id="9" w:name="_Toc423410240"/>
      <w:bookmarkStart w:id="10" w:name="_Toc425054506"/>
      <w:bookmarkStart w:id="11" w:name="_Toc508098432"/>
      <w:r>
        <w:t>Basic Flow</w:t>
      </w:r>
      <w:bookmarkEnd w:id="9"/>
      <w:bookmarkEnd w:id="10"/>
      <w:bookmarkEnd w:id="11"/>
      <w:r>
        <w:t xml:space="preserve"> </w:t>
      </w:r>
    </w:p>
    <w:p w14:paraId="59F121EB" w14:textId="77777777" w:rsidR="00BB02CA" w:rsidRPr="00BB02CA" w:rsidRDefault="00BB02CA" w:rsidP="005D139A">
      <w:pPr>
        <w:pStyle w:val="InfoBlue"/>
      </w:pPr>
      <w:r w:rsidRPr="00BB02CA">
        <w:t>The use case begins when the User selects "Create New Recipe" option</w:t>
      </w:r>
    </w:p>
    <w:p w14:paraId="12AF1A5A" w14:textId="77777777" w:rsidR="00BB02CA" w:rsidRPr="00BB02CA" w:rsidRDefault="00BB02CA" w:rsidP="005D139A">
      <w:pPr>
        <w:pStyle w:val="InfoBlue"/>
      </w:pPr>
      <w:r w:rsidRPr="00BB02CA">
        <w:t>The system displays the recipe creation form</w:t>
      </w:r>
    </w:p>
    <w:p w14:paraId="6292AA56" w14:textId="77777777" w:rsidR="00BB02CA" w:rsidRPr="00BB02CA" w:rsidRDefault="00BB02CA" w:rsidP="005D139A">
      <w:pPr>
        <w:pStyle w:val="InfoBlue"/>
      </w:pPr>
      <w:r w:rsidRPr="00BB02CA">
        <w:t>The User enters the recipe name in the designated field</w:t>
      </w:r>
    </w:p>
    <w:p w14:paraId="2F9D9590" w14:textId="77777777" w:rsidR="00BB02CA" w:rsidRPr="00BB02CA" w:rsidRDefault="00BB02CA" w:rsidP="005D139A">
      <w:pPr>
        <w:pStyle w:val="InfoBlue"/>
      </w:pPr>
      <w:r w:rsidRPr="00BB02CA">
        <w:t>The User enters the recipe description in the text area</w:t>
      </w:r>
    </w:p>
    <w:p w14:paraId="4B7F7381" w14:textId="77777777" w:rsidR="00BB02CA" w:rsidRPr="00BB02CA" w:rsidRDefault="00BB02CA" w:rsidP="005D139A">
      <w:pPr>
        <w:pStyle w:val="InfoBlue"/>
      </w:pPr>
      <w:r w:rsidRPr="00BB02CA">
        <w:t>The User clicks "Add Ingredient" button</w:t>
      </w:r>
    </w:p>
    <w:p w14:paraId="737EEC8F" w14:textId="77777777" w:rsidR="00BB02CA" w:rsidRPr="00BB02CA" w:rsidRDefault="00BB02CA" w:rsidP="005D139A">
      <w:pPr>
        <w:pStyle w:val="InfoBlue"/>
      </w:pPr>
      <w:r w:rsidRPr="00BB02CA">
        <w:t>The system displays ingredient input fields</w:t>
      </w:r>
    </w:p>
    <w:p w14:paraId="67461BD7" w14:textId="77777777" w:rsidR="00BB02CA" w:rsidRPr="00BB02CA" w:rsidRDefault="00BB02CA" w:rsidP="005D139A">
      <w:pPr>
        <w:pStyle w:val="InfoBlue"/>
      </w:pPr>
      <w:r w:rsidRPr="00BB02CA">
        <w:t>The User enters ingredient name and quantity</w:t>
      </w:r>
    </w:p>
    <w:p w14:paraId="07A6E48B" w14:textId="77777777" w:rsidR="00BB02CA" w:rsidRPr="00BB02CA" w:rsidRDefault="00BB02CA" w:rsidP="005D139A">
      <w:pPr>
        <w:pStyle w:val="InfoBlue"/>
      </w:pPr>
      <w:r w:rsidRPr="00BB02CA">
        <w:t>The User repeats steps 5-7 until all ingredients are added</w:t>
      </w:r>
    </w:p>
    <w:p w14:paraId="289A6F61" w14:textId="77777777" w:rsidR="00BB02CA" w:rsidRPr="00BB02CA" w:rsidRDefault="00BB02CA" w:rsidP="005D139A">
      <w:pPr>
        <w:pStyle w:val="InfoBlue"/>
      </w:pPr>
      <w:r w:rsidRPr="00BB02CA">
        <w:t>The User clicks "Add Step" button</w:t>
      </w:r>
    </w:p>
    <w:p w14:paraId="47AFAFA2" w14:textId="77777777" w:rsidR="00BB02CA" w:rsidRPr="00BB02CA" w:rsidRDefault="00BB02CA" w:rsidP="005D139A">
      <w:pPr>
        <w:pStyle w:val="InfoBlue"/>
      </w:pPr>
      <w:r w:rsidRPr="00BB02CA">
        <w:t>The system displays step input field</w:t>
      </w:r>
    </w:p>
    <w:p w14:paraId="39F1BA0F" w14:textId="77777777" w:rsidR="00BB02CA" w:rsidRPr="00BB02CA" w:rsidRDefault="00BB02CA" w:rsidP="005D139A">
      <w:pPr>
        <w:pStyle w:val="InfoBlue"/>
      </w:pPr>
      <w:r w:rsidRPr="00BB02CA">
        <w:t>The User enters preparation step description</w:t>
      </w:r>
    </w:p>
    <w:p w14:paraId="097BB3FC" w14:textId="77777777" w:rsidR="00BB02CA" w:rsidRPr="00BB02CA" w:rsidRDefault="00BB02CA" w:rsidP="005D139A">
      <w:pPr>
        <w:pStyle w:val="InfoBlue"/>
      </w:pPr>
      <w:r w:rsidRPr="00BB02CA">
        <w:t>The User repeats steps 9-11 until all steps are added</w:t>
      </w:r>
    </w:p>
    <w:p w14:paraId="69B4788D" w14:textId="77777777" w:rsidR="00BB02CA" w:rsidRPr="00BB02CA" w:rsidRDefault="00BB02CA" w:rsidP="005D139A">
      <w:pPr>
        <w:pStyle w:val="InfoBlue"/>
      </w:pPr>
      <w:r w:rsidRPr="00BB02CA">
        <w:t>The User enters cooking time in minutes</w:t>
      </w:r>
    </w:p>
    <w:p w14:paraId="4B81A74B" w14:textId="77777777" w:rsidR="00BB02CA" w:rsidRPr="00BB02CA" w:rsidRDefault="00BB02CA" w:rsidP="005D139A">
      <w:pPr>
        <w:pStyle w:val="InfoBlue"/>
      </w:pPr>
      <w:r w:rsidRPr="00BB02CA">
        <w:t>The User enters serving size</w:t>
      </w:r>
    </w:p>
    <w:p w14:paraId="47FBBB91" w14:textId="77777777" w:rsidR="00BB02CA" w:rsidRPr="00BB02CA" w:rsidRDefault="00BB02CA" w:rsidP="005D139A">
      <w:pPr>
        <w:pStyle w:val="InfoBlue"/>
      </w:pPr>
      <w:r w:rsidRPr="00BB02CA">
        <w:t>The User enters recipe tags (optional)</w:t>
      </w:r>
    </w:p>
    <w:p w14:paraId="1F5782EB" w14:textId="77777777" w:rsidR="00BB02CA" w:rsidRPr="00BB02CA" w:rsidRDefault="00BB02CA" w:rsidP="005D139A">
      <w:pPr>
        <w:pStyle w:val="InfoBlue"/>
      </w:pPr>
      <w:r w:rsidRPr="00BB02CA">
        <w:t>The User uploads a recipe photo (optional)</w:t>
      </w:r>
    </w:p>
    <w:p w14:paraId="7B4631A8" w14:textId="77777777" w:rsidR="00BB02CA" w:rsidRPr="00BB02CA" w:rsidRDefault="00BB02CA" w:rsidP="005D139A">
      <w:pPr>
        <w:pStyle w:val="InfoBlue"/>
      </w:pPr>
      <w:r w:rsidRPr="00BB02CA">
        <w:t>The User clicks "Save Recipe" button</w:t>
      </w:r>
    </w:p>
    <w:p w14:paraId="4EEBF463" w14:textId="77777777" w:rsidR="00BB02CA" w:rsidRPr="00BB02CA" w:rsidRDefault="00BB02CA" w:rsidP="005D139A">
      <w:pPr>
        <w:pStyle w:val="InfoBlue"/>
      </w:pPr>
      <w:r w:rsidRPr="00BB02CA">
        <w:t>The system validates all entered information</w:t>
      </w:r>
    </w:p>
    <w:p w14:paraId="4D0B6BA1" w14:textId="77777777" w:rsidR="00BB02CA" w:rsidRPr="00BB02CA" w:rsidRDefault="00BB02CA" w:rsidP="005D139A">
      <w:pPr>
        <w:pStyle w:val="InfoBlue"/>
      </w:pPr>
      <w:r w:rsidRPr="00BB02CA">
        <w:t>The system saves the recipe in the database</w:t>
      </w:r>
    </w:p>
    <w:p w14:paraId="4A2CEE62" w14:textId="77777777" w:rsidR="00BB02CA" w:rsidRPr="00BB02CA" w:rsidRDefault="00BB02CA" w:rsidP="005D139A">
      <w:pPr>
        <w:pStyle w:val="InfoBlue"/>
      </w:pPr>
      <w:r w:rsidRPr="00BB02CA">
        <w:t>The system displays a success message</w:t>
      </w:r>
    </w:p>
    <w:p w14:paraId="38C1F8D9" w14:textId="77777777" w:rsidR="00BB02CA" w:rsidRPr="00BB02CA" w:rsidRDefault="00BB02CA" w:rsidP="005D139A">
      <w:pPr>
        <w:pStyle w:val="InfoBlue"/>
      </w:pPr>
      <w:r w:rsidRPr="00BB02CA">
        <w:t>The system redirects the User to the newly created recipe page</w:t>
      </w:r>
    </w:p>
    <w:p w14:paraId="33F48E8F" w14:textId="01D72339" w:rsidR="00696271" w:rsidRPr="00BB02CA" w:rsidRDefault="00BB02CA" w:rsidP="005D139A">
      <w:pPr>
        <w:pStyle w:val="InfoBlue"/>
      </w:pPr>
      <w:r w:rsidRPr="00BB02CA">
        <w:t>The use case ends</w:t>
      </w:r>
      <w:r w:rsidR="00696271" w:rsidRPr="00BB02CA">
        <w:t>.</w:t>
      </w:r>
    </w:p>
    <w:p w14:paraId="480DE38F" w14:textId="77777777" w:rsidR="00696271" w:rsidRDefault="00696271">
      <w:pPr>
        <w:pStyle w:val="Heading2"/>
        <w:widowControl/>
      </w:pPr>
      <w:bookmarkStart w:id="12" w:name="_Toc423410241"/>
      <w:bookmarkStart w:id="13" w:name="_Toc425054507"/>
      <w:bookmarkStart w:id="14" w:name="_Toc508098433"/>
      <w:r>
        <w:t>Alternative Flows</w:t>
      </w:r>
      <w:bookmarkEnd w:id="12"/>
      <w:bookmarkEnd w:id="13"/>
      <w:bookmarkEnd w:id="14"/>
    </w:p>
    <w:p w14:paraId="57DFB618" w14:textId="343F09FD" w:rsidR="00696271" w:rsidRDefault="00BB02CA">
      <w:pPr>
        <w:pStyle w:val="Heading3"/>
        <w:widowControl/>
      </w:pPr>
      <w:r>
        <w:t>Invalid Input</w:t>
      </w:r>
    </w:p>
    <w:p w14:paraId="320C0536" w14:textId="77777777" w:rsidR="00BB02CA" w:rsidRPr="005D139A" w:rsidRDefault="00BB02CA" w:rsidP="005D139A">
      <w:pPr>
        <w:pStyle w:val="InfoBlue"/>
        <w:rPr>
          <w:i w:val="0"/>
          <w:iCs/>
        </w:rPr>
      </w:pPr>
      <w:r w:rsidRPr="005D139A">
        <w:rPr>
          <w:i w:val="0"/>
          <w:iCs/>
        </w:rPr>
        <w:t>In step 18 of the basic flow, the system detects invalid input</w:t>
      </w:r>
    </w:p>
    <w:p w14:paraId="1230B08D" w14:textId="77777777" w:rsidR="00BB02CA" w:rsidRPr="005D139A" w:rsidRDefault="00BB02CA" w:rsidP="005D139A">
      <w:pPr>
        <w:pStyle w:val="InfoBlue"/>
        <w:rPr>
          <w:i w:val="0"/>
          <w:iCs/>
        </w:rPr>
      </w:pPr>
      <w:r w:rsidRPr="005D139A">
        <w:rPr>
          <w:i w:val="0"/>
          <w:iCs/>
        </w:rPr>
        <w:lastRenderedPageBreak/>
        <w:t>The system displays error messages next to the invalid fields</w:t>
      </w:r>
    </w:p>
    <w:p w14:paraId="70F1D315" w14:textId="77777777" w:rsidR="00BB02CA" w:rsidRPr="005D139A" w:rsidRDefault="00BB02CA" w:rsidP="005D139A">
      <w:pPr>
        <w:pStyle w:val="InfoBlue"/>
        <w:rPr>
          <w:i w:val="0"/>
          <w:iCs/>
        </w:rPr>
      </w:pPr>
      <w:r w:rsidRPr="005D139A">
        <w:rPr>
          <w:i w:val="0"/>
          <w:iCs/>
        </w:rPr>
        <w:t>The system allows the User to correct the invalid inputs</w:t>
      </w:r>
    </w:p>
    <w:p w14:paraId="083BBFDF" w14:textId="77777777" w:rsidR="00BB02CA" w:rsidRPr="005D139A" w:rsidRDefault="00BB02CA" w:rsidP="005D139A">
      <w:pPr>
        <w:pStyle w:val="InfoBlue"/>
        <w:rPr>
          <w:i w:val="0"/>
          <w:iCs/>
        </w:rPr>
      </w:pPr>
      <w:r w:rsidRPr="005D139A">
        <w:rPr>
          <w:i w:val="0"/>
          <w:iCs/>
        </w:rPr>
        <w:t>The User corrects the invalid inputs</w:t>
      </w:r>
    </w:p>
    <w:p w14:paraId="3C59AC0F" w14:textId="773C8F92" w:rsidR="00696271" w:rsidRPr="005D139A" w:rsidRDefault="00BB02CA" w:rsidP="005D139A">
      <w:pPr>
        <w:pStyle w:val="InfoBlue"/>
        <w:rPr>
          <w:i w:val="0"/>
          <w:iCs/>
        </w:rPr>
      </w:pPr>
      <w:r w:rsidRPr="005D139A">
        <w:rPr>
          <w:i w:val="0"/>
          <w:iCs/>
        </w:rPr>
        <w:t>The flow resumes at step 18 of the basic flow</w:t>
      </w:r>
    </w:p>
    <w:p w14:paraId="1120C0D0" w14:textId="624A7AE2" w:rsidR="00696271" w:rsidRDefault="005D139A">
      <w:pPr>
        <w:pStyle w:val="Heading3"/>
        <w:widowControl/>
      </w:pPr>
      <w:r>
        <w:t>Cancel Creation</w:t>
      </w:r>
    </w:p>
    <w:p w14:paraId="27E8F633" w14:textId="7C8AEE2E" w:rsidR="005D139A" w:rsidRPr="005D139A" w:rsidRDefault="005D139A" w:rsidP="005D139A">
      <w:pPr>
        <w:pStyle w:val="InfoBlue"/>
        <w:rPr>
          <w:i w:val="0"/>
          <w:iCs/>
        </w:rPr>
      </w:pPr>
      <w:r w:rsidRPr="005D139A">
        <w:rPr>
          <w:i w:val="0"/>
          <w:iCs/>
        </w:rPr>
        <w:t>At any point between steps 2 and 18 of the basic flow</w:t>
      </w:r>
    </w:p>
    <w:p w14:paraId="2F39C00B" w14:textId="77777777" w:rsidR="005D139A" w:rsidRPr="005D139A" w:rsidRDefault="005D139A" w:rsidP="005D139A">
      <w:pPr>
        <w:pStyle w:val="InfoBlue"/>
        <w:rPr>
          <w:i w:val="0"/>
          <w:iCs/>
        </w:rPr>
      </w:pPr>
      <w:r w:rsidRPr="005D139A">
        <w:rPr>
          <w:i w:val="0"/>
          <w:iCs/>
        </w:rPr>
        <w:t>The User clicks the "Cancel" button</w:t>
      </w:r>
    </w:p>
    <w:p w14:paraId="558944B4" w14:textId="77777777" w:rsidR="005D139A" w:rsidRPr="005D139A" w:rsidRDefault="005D139A" w:rsidP="005D139A">
      <w:pPr>
        <w:pStyle w:val="InfoBlue"/>
        <w:rPr>
          <w:i w:val="0"/>
          <w:iCs/>
        </w:rPr>
      </w:pPr>
      <w:r w:rsidRPr="005D139A">
        <w:rPr>
          <w:i w:val="0"/>
          <w:iCs/>
        </w:rPr>
        <w:t>The system displays a confirmation dialog</w:t>
      </w:r>
    </w:p>
    <w:p w14:paraId="0E1D9E03" w14:textId="77777777" w:rsidR="005D139A" w:rsidRPr="005D139A" w:rsidRDefault="005D139A" w:rsidP="005D139A">
      <w:pPr>
        <w:pStyle w:val="InfoBlue"/>
        <w:rPr>
          <w:i w:val="0"/>
          <w:iCs/>
        </w:rPr>
      </w:pPr>
      <w:r w:rsidRPr="005D139A">
        <w:rPr>
          <w:i w:val="0"/>
          <w:iCs/>
        </w:rPr>
        <w:t>The User confirms cancellation</w:t>
      </w:r>
    </w:p>
    <w:p w14:paraId="21438CCB" w14:textId="77777777" w:rsidR="005D139A" w:rsidRPr="005D139A" w:rsidRDefault="005D139A" w:rsidP="005D139A">
      <w:pPr>
        <w:pStyle w:val="InfoBlue"/>
        <w:rPr>
          <w:i w:val="0"/>
          <w:iCs/>
        </w:rPr>
      </w:pPr>
      <w:r w:rsidRPr="005D139A">
        <w:rPr>
          <w:i w:val="0"/>
          <w:iCs/>
        </w:rPr>
        <w:t>The system discards all entered information</w:t>
      </w:r>
    </w:p>
    <w:p w14:paraId="377D07F6" w14:textId="77777777" w:rsidR="005D139A" w:rsidRPr="005D139A" w:rsidRDefault="005D139A" w:rsidP="005D139A">
      <w:pPr>
        <w:pStyle w:val="InfoBlue"/>
        <w:rPr>
          <w:i w:val="0"/>
          <w:iCs/>
        </w:rPr>
      </w:pPr>
      <w:r w:rsidRPr="005D139A">
        <w:rPr>
          <w:i w:val="0"/>
          <w:iCs/>
        </w:rPr>
        <w:t>The system returns to the previous page</w:t>
      </w:r>
    </w:p>
    <w:p w14:paraId="30919CDE" w14:textId="73B8330A" w:rsidR="00696271" w:rsidRPr="005D139A" w:rsidRDefault="005D139A" w:rsidP="005D139A">
      <w:pPr>
        <w:pStyle w:val="InfoBlue"/>
        <w:rPr>
          <w:i w:val="0"/>
          <w:iCs/>
        </w:rPr>
      </w:pPr>
      <w:r w:rsidRPr="005D139A">
        <w:rPr>
          <w:i w:val="0"/>
          <w:iCs/>
        </w:rPr>
        <w:t>The use case ends</w:t>
      </w:r>
      <w:r w:rsidR="00696271" w:rsidRPr="005D139A">
        <w:rPr>
          <w:i w:val="0"/>
          <w:iCs/>
        </w:rPr>
        <w:t>.</w:t>
      </w:r>
    </w:p>
    <w:p w14:paraId="5D3BB80E" w14:textId="77777777" w:rsidR="00696271" w:rsidRDefault="00696271">
      <w:pPr>
        <w:pStyle w:val="Heading1"/>
      </w:pPr>
      <w:bookmarkStart w:id="15" w:name="_Toc423410251"/>
      <w:bookmarkStart w:id="16" w:name="_Toc425054510"/>
      <w:bookmarkStart w:id="17" w:name="_Toc508098436"/>
      <w:r>
        <w:t>Special Requirements</w:t>
      </w:r>
      <w:bookmarkEnd w:id="15"/>
      <w:bookmarkEnd w:id="16"/>
      <w:bookmarkEnd w:id="17"/>
    </w:p>
    <w:p w14:paraId="3ADE10EA" w14:textId="2517AE6C" w:rsidR="00696271" w:rsidRDefault="0030618B">
      <w:pPr>
        <w:pStyle w:val="Heading2"/>
        <w:widowControl/>
      </w:pPr>
      <w:r>
        <w:t>Response Time</w:t>
      </w:r>
    </w:p>
    <w:p w14:paraId="2E75EACE" w14:textId="276E2347" w:rsidR="0030618B" w:rsidRPr="0030618B" w:rsidRDefault="0030618B" w:rsidP="0030618B">
      <w:pPr>
        <w:ind w:left="720"/>
      </w:pPr>
      <w:r w:rsidRPr="0030618B">
        <w:t>The system must save the recipe and display the success message within 3 seconds of the User clicking the "Save Recipe" button.</w:t>
      </w:r>
    </w:p>
    <w:p w14:paraId="743BC628" w14:textId="77777777" w:rsidR="00696271" w:rsidRDefault="00696271"/>
    <w:p w14:paraId="342DF4FA" w14:textId="77777777" w:rsidR="00696271" w:rsidRDefault="00696271">
      <w:pPr>
        <w:pStyle w:val="Heading1"/>
        <w:widowControl/>
      </w:pPr>
      <w:bookmarkStart w:id="18" w:name="_Toc423410253"/>
      <w:bookmarkStart w:id="19" w:name="_Toc425054512"/>
      <w:bookmarkStart w:id="20" w:name="_Toc508098438"/>
      <w:r>
        <w:t>Preconditions</w:t>
      </w:r>
      <w:bookmarkEnd w:id="18"/>
      <w:bookmarkEnd w:id="19"/>
      <w:bookmarkEnd w:id="20"/>
    </w:p>
    <w:p w14:paraId="64329853" w14:textId="30EF4AFE" w:rsidR="00696271" w:rsidRDefault="0030618B">
      <w:pPr>
        <w:pStyle w:val="Heading2"/>
        <w:widowControl/>
      </w:pPr>
      <w:r>
        <w:t>User Authentication</w:t>
      </w:r>
    </w:p>
    <w:p w14:paraId="5698A8AA" w14:textId="6FD72AE7" w:rsidR="0030618B" w:rsidRPr="0030618B" w:rsidRDefault="0030618B" w:rsidP="0030618B">
      <w:pPr>
        <w:ind w:left="720"/>
      </w:pPr>
      <w:r w:rsidRPr="0030618B">
        <w:t>The User must be logged into the application.</w:t>
      </w:r>
    </w:p>
    <w:p w14:paraId="25FB12FA" w14:textId="3990FCA4" w:rsidR="00696271" w:rsidRDefault="00696271" w:rsidP="0030618B">
      <w:pPr>
        <w:pStyle w:val="Heading1"/>
        <w:widowControl/>
      </w:pPr>
      <w:bookmarkStart w:id="21" w:name="_Toc423410255"/>
      <w:bookmarkStart w:id="22" w:name="_Toc425054514"/>
      <w:bookmarkStart w:id="23" w:name="_Toc508098440"/>
      <w:r>
        <w:t>Postconditions</w:t>
      </w:r>
      <w:bookmarkEnd w:id="21"/>
      <w:bookmarkEnd w:id="22"/>
      <w:bookmarkEnd w:id="23"/>
    </w:p>
    <w:p w14:paraId="2C13C621" w14:textId="380D4ED8" w:rsidR="00696271" w:rsidRDefault="0030618B">
      <w:pPr>
        <w:pStyle w:val="Heading2"/>
        <w:widowControl/>
      </w:pPr>
      <w:r>
        <w:t>Recipe Saved</w:t>
      </w:r>
    </w:p>
    <w:p w14:paraId="3914B068" w14:textId="3F226141" w:rsidR="0030618B" w:rsidRPr="0030618B" w:rsidRDefault="0030618B" w:rsidP="0030618B">
      <w:pPr>
        <w:ind w:firstLine="720"/>
      </w:pPr>
      <w:r w:rsidRPr="0030618B">
        <w:t>The new recipe is saved in the system database.</w:t>
      </w:r>
    </w:p>
    <w:p w14:paraId="0DA4BA81" w14:textId="77777777" w:rsidR="00696271" w:rsidRDefault="00696271">
      <w:pPr>
        <w:pStyle w:val="Heading1"/>
      </w:pPr>
      <w:bookmarkStart w:id="24" w:name="_Toc508098442"/>
      <w:r>
        <w:t>Extension Points</w:t>
      </w:r>
      <w:bookmarkEnd w:id="24"/>
    </w:p>
    <w:p w14:paraId="5301B158" w14:textId="545BDC33" w:rsidR="00696271" w:rsidRDefault="00AD130A">
      <w:pPr>
        <w:pStyle w:val="Heading2"/>
      </w:pPr>
      <w:r>
        <w:t>Recipe Review</w:t>
      </w:r>
    </w:p>
    <w:p w14:paraId="69C21563" w14:textId="77777777" w:rsidR="00ED6D66" w:rsidRDefault="00ED6D66" w:rsidP="00ED6D66">
      <w:pPr>
        <w:pStyle w:val="InfoBlue"/>
      </w:pPr>
      <w:r>
        <w:t>Before saving, the User may preview the recipe layout.</w:t>
      </w:r>
    </w:p>
    <w:p w14:paraId="02FD4E92" w14:textId="55BB5A65" w:rsidR="00696271" w:rsidRDefault="00ED6D66" w:rsidP="00ED6D66">
      <w:pPr>
        <w:pStyle w:val="InfoBlue"/>
      </w:pPr>
      <w:r>
        <w:t>Location: After step 17 of the basic flow.</w:t>
      </w:r>
    </w:p>
    <w:sectPr w:rsidR="00696271">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9FD14" w14:textId="77777777" w:rsidR="001A5277" w:rsidRDefault="001A5277">
      <w:pPr>
        <w:spacing w:line="240" w:lineRule="auto"/>
      </w:pPr>
      <w:r>
        <w:separator/>
      </w:r>
    </w:p>
  </w:endnote>
  <w:endnote w:type="continuationSeparator" w:id="0">
    <w:p w14:paraId="10D9D3DD" w14:textId="77777777" w:rsidR="001A5277" w:rsidRDefault="001A5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1410C" w14:paraId="1E239B8C" w14:textId="77777777">
      <w:tc>
        <w:tcPr>
          <w:tcW w:w="3162" w:type="dxa"/>
          <w:tcBorders>
            <w:top w:val="nil"/>
            <w:left w:val="nil"/>
            <w:bottom w:val="nil"/>
            <w:right w:val="nil"/>
          </w:tcBorders>
        </w:tcPr>
        <w:p w14:paraId="7C4BC3D2" w14:textId="77777777" w:rsidR="00696271" w:rsidRDefault="00696271">
          <w:pPr>
            <w:ind w:right="360"/>
            <w:rPr>
              <w:sz w:val="24"/>
            </w:rPr>
          </w:pPr>
          <w:r>
            <w:t>Confidential</w:t>
          </w:r>
        </w:p>
      </w:tc>
      <w:tc>
        <w:tcPr>
          <w:tcW w:w="3162" w:type="dxa"/>
          <w:tcBorders>
            <w:top w:val="nil"/>
            <w:left w:val="nil"/>
            <w:bottom w:val="nil"/>
            <w:right w:val="nil"/>
          </w:tcBorders>
        </w:tcPr>
        <w:p w14:paraId="01A4454E" w14:textId="3A156460" w:rsidR="00696271" w:rsidRDefault="0069627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sidR="00DC3CFA">
            <w:rPr>
              <w:noProof/>
            </w:rPr>
            <w:t>2024</w:t>
          </w:r>
          <w:r>
            <w:fldChar w:fldCharType="end"/>
          </w:r>
        </w:p>
      </w:tc>
      <w:tc>
        <w:tcPr>
          <w:tcW w:w="3162" w:type="dxa"/>
          <w:tcBorders>
            <w:top w:val="nil"/>
            <w:left w:val="nil"/>
            <w:bottom w:val="nil"/>
            <w:right w:val="nil"/>
          </w:tcBorders>
        </w:tcPr>
        <w:p w14:paraId="1603781D" w14:textId="77777777" w:rsidR="00696271" w:rsidRDefault="0069627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571312E0" w14:textId="77777777" w:rsidR="00696271" w:rsidRDefault="00696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FC2D6" w14:textId="77777777" w:rsidR="001A5277" w:rsidRDefault="001A5277">
      <w:pPr>
        <w:spacing w:line="240" w:lineRule="auto"/>
      </w:pPr>
      <w:r>
        <w:separator/>
      </w:r>
    </w:p>
  </w:footnote>
  <w:footnote w:type="continuationSeparator" w:id="0">
    <w:p w14:paraId="717699B3" w14:textId="77777777" w:rsidR="001A5277" w:rsidRDefault="001A5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E4BCF" w14:textId="77777777" w:rsidR="00696271" w:rsidRDefault="00696271">
    <w:pPr>
      <w:rPr>
        <w:sz w:val="24"/>
      </w:rPr>
    </w:pPr>
  </w:p>
  <w:p w14:paraId="1A2F19B2" w14:textId="77777777" w:rsidR="00696271" w:rsidRDefault="00696271">
    <w:pPr>
      <w:pBdr>
        <w:top w:val="single" w:sz="6" w:space="1" w:color="auto"/>
      </w:pBdr>
      <w:rPr>
        <w:sz w:val="24"/>
      </w:rPr>
    </w:pPr>
  </w:p>
  <w:p w14:paraId="1BF97ECF" w14:textId="7319F89A" w:rsidR="00696271" w:rsidRDefault="0069627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DC3CFA">
      <w:rPr>
        <w:rFonts w:ascii="Arial" w:hAnsi="Arial"/>
        <w:b/>
        <w:sz w:val="36"/>
      </w:rPr>
      <w:t>SAD F2024</w:t>
    </w:r>
    <w:r>
      <w:rPr>
        <w:rFonts w:ascii="Arial" w:hAnsi="Arial"/>
        <w:b/>
        <w:sz w:val="36"/>
      </w:rPr>
      <w:t>&gt;</w:t>
    </w:r>
    <w:r>
      <w:rPr>
        <w:rFonts w:ascii="Arial" w:hAnsi="Arial"/>
        <w:b/>
        <w:sz w:val="36"/>
      </w:rPr>
      <w:fldChar w:fldCharType="end"/>
    </w:r>
  </w:p>
  <w:p w14:paraId="4D828711" w14:textId="77777777" w:rsidR="00696271" w:rsidRDefault="00696271">
    <w:pPr>
      <w:pBdr>
        <w:bottom w:val="single" w:sz="6" w:space="1" w:color="auto"/>
      </w:pBdr>
      <w:jc w:val="right"/>
      <w:rPr>
        <w:sz w:val="24"/>
      </w:rPr>
    </w:pPr>
  </w:p>
  <w:p w14:paraId="23847609" w14:textId="77777777" w:rsidR="00696271" w:rsidRDefault="00696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410C" w14:paraId="27858CB0" w14:textId="77777777">
      <w:tc>
        <w:tcPr>
          <w:tcW w:w="6379" w:type="dxa"/>
        </w:tcPr>
        <w:p w14:paraId="42AAF3B0" w14:textId="5909CFDC" w:rsidR="00696271" w:rsidRDefault="00DC3CFA">
          <w:r>
            <w:t>MMOM</w:t>
          </w:r>
        </w:p>
      </w:tc>
      <w:tc>
        <w:tcPr>
          <w:tcW w:w="3179" w:type="dxa"/>
        </w:tcPr>
        <w:p w14:paraId="33538E44" w14:textId="33AC86AB" w:rsidR="00696271" w:rsidRDefault="00696271">
          <w:pPr>
            <w:tabs>
              <w:tab w:val="left" w:pos="1135"/>
            </w:tabs>
            <w:spacing w:before="40"/>
            <w:ind w:right="68"/>
          </w:pPr>
          <w:r>
            <w:t xml:space="preserve">  Version:           </w:t>
          </w:r>
          <w:r w:rsidR="00DC3CFA">
            <w:t>1.0</w:t>
          </w:r>
        </w:p>
      </w:tc>
    </w:tr>
    <w:tr w:rsidR="0001410C" w14:paraId="6DC7F094" w14:textId="77777777">
      <w:tc>
        <w:tcPr>
          <w:tcW w:w="6379" w:type="dxa"/>
        </w:tcPr>
        <w:p w14:paraId="49730870" w14:textId="1FD91DE4" w:rsidR="00696271" w:rsidRDefault="00696271">
          <w:fldSimple w:instr="title  \* Mergeformat ">
            <w:r>
              <w:t xml:space="preserve">Use-Case Specification: </w:t>
            </w:r>
            <w:r w:rsidR="00DC3CFA">
              <w:t>Create Own Recipe</w:t>
            </w:r>
          </w:fldSimple>
        </w:p>
      </w:tc>
      <w:tc>
        <w:tcPr>
          <w:tcW w:w="3179" w:type="dxa"/>
        </w:tcPr>
        <w:p w14:paraId="5D179BFC" w14:textId="3BCA0766" w:rsidR="00696271" w:rsidRDefault="00696271">
          <w:r>
            <w:t xml:space="preserve">  Date:  </w:t>
          </w:r>
          <w:r w:rsidR="00DC3CFA">
            <w:t>30/Oct/24</w:t>
          </w:r>
        </w:p>
      </w:tc>
    </w:tr>
    <w:tr w:rsidR="0001410C" w14:paraId="0D9667A2" w14:textId="77777777">
      <w:tc>
        <w:tcPr>
          <w:tcW w:w="9558" w:type="dxa"/>
          <w:gridSpan w:val="2"/>
        </w:tcPr>
        <w:p w14:paraId="2A655C65" w14:textId="77777777" w:rsidR="00696271" w:rsidRDefault="00696271">
          <w:r>
            <w:t>&lt;document identifier&gt;</w:t>
          </w:r>
        </w:p>
      </w:tc>
    </w:tr>
  </w:tbl>
  <w:p w14:paraId="5E127CA1" w14:textId="77777777" w:rsidR="00696271" w:rsidRDefault="00696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59A0AEB"/>
    <w:multiLevelType w:val="multilevel"/>
    <w:tmpl w:val="37CC04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11615143">
    <w:abstractNumId w:val="0"/>
  </w:num>
  <w:num w:numId="2" w16cid:durableId="87191819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99183624">
    <w:abstractNumId w:val="9"/>
  </w:num>
  <w:num w:numId="4" w16cid:durableId="1299267507">
    <w:abstractNumId w:val="20"/>
  </w:num>
  <w:num w:numId="5" w16cid:durableId="1813137712">
    <w:abstractNumId w:val="14"/>
  </w:num>
  <w:num w:numId="6" w16cid:durableId="1929462751">
    <w:abstractNumId w:val="13"/>
  </w:num>
  <w:num w:numId="7" w16cid:durableId="313459485">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327901833">
    <w:abstractNumId w:val="2"/>
  </w:num>
  <w:num w:numId="9" w16cid:durableId="1738700292">
    <w:abstractNumId w:val="19"/>
  </w:num>
  <w:num w:numId="10" w16cid:durableId="940723893">
    <w:abstractNumId w:val="3"/>
  </w:num>
  <w:num w:numId="11" w16cid:durableId="758790293">
    <w:abstractNumId w:val="10"/>
  </w:num>
  <w:num w:numId="12" w16cid:durableId="1850756882">
    <w:abstractNumId w:val="8"/>
  </w:num>
  <w:num w:numId="13" w16cid:durableId="681933102">
    <w:abstractNumId w:val="18"/>
  </w:num>
  <w:num w:numId="14" w16cid:durableId="447701855">
    <w:abstractNumId w:val="7"/>
  </w:num>
  <w:num w:numId="15" w16cid:durableId="2030597846">
    <w:abstractNumId w:val="4"/>
  </w:num>
  <w:num w:numId="16" w16cid:durableId="909998239">
    <w:abstractNumId w:val="17"/>
  </w:num>
  <w:num w:numId="17" w16cid:durableId="989481106">
    <w:abstractNumId w:val="12"/>
  </w:num>
  <w:num w:numId="18" w16cid:durableId="1021054919">
    <w:abstractNumId w:val="5"/>
  </w:num>
  <w:num w:numId="19" w16cid:durableId="116145040">
    <w:abstractNumId w:val="11"/>
  </w:num>
  <w:num w:numId="20" w16cid:durableId="910505281">
    <w:abstractNumId w:val="6"/>
  </w:num>
  <w:num w:numId="21" w16cid:durableId="736704523">
    <w:abstractNumId w:val="16"/>
  </w:num>
  <w:num w:numId="22" w16cid:durableId="1034889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71"/>
    <w:rsid w:val="0001410C"/>
    <w:rsid w:val="001A5277"/>
    <w:rsid w:val="00251E5B"/>
    <w:rsid w:val="0030618B"/>
    <w:rsid w:val="005D139A"/>
    <w:rsid w:val="00665181"/>
    <w:rsid w:val="00696271"/>
    <w:rsid w:val="00AD0AC5"/>
    <w:rsid w:val="00AD130A"/>
    <w:rsid w:val="00BA49A1"/>
    <w:rsid w:val="00BB02CA"/>
    <w:rsid w:val="00BB23C0"/>
    <w:rsid w:val="00BE4B80"/>
    <w:rsid w:val="00DC3CFA"/>
    <w:rsid w:val="00ED4827"/>
    <w:rsid w:val="00ED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1A11E"/>
  <w15:chartTrackingRefBased/>
  <w15:docId w15:val="{9F67FD96-FC5A-47E5-8FB1-0AD0E126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D139A"/>
    <w:pPr>
      <w:spacing w:after="120"/>
      <w:ind w:left="720"/>
    </w:pPr>
    <w:rPr>
      <w:i/>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8795">
      <w:bodyDiv w:val="1"/>
      <w:marLeft w:val="0"/>
      <w:marRight w:val="0"/>
      <w:marTop w:val="0"/>
      <w:marBottom w:val="0"/>
      <w:divBdr>
        <w:top w:val="none" w:sz="0" w:space="0" w:color="auto"/>
        <w:left w:val="none" w:sz="0" w:space="0" w:color="auto"/>
        <w:bottom w:val="none" w:sz="0" w:space="0" w:color="auto"/>
        <w:right w:val="none" w:sz="0" w:space="0" w:color="auto"/>
      </w:divBdr>
    </w:div>
    <w:div w:id="364478331">
      <w:bodyDiv w:val="1"/>
      <w:marLeft w:val="0"/>
      <w:marRight w:val="0"/>
      <w:marTop w:val="0"/>
      <w:marBottom w:val="0"/>
      <w:divBdr>
        <w:top w:val="none" w:sz="0" w:space="0" w:color="auto"/>
        <w:left w:val="none" w:sz="0" w:space="0" w:color="auto"/>
        <w:bottom w:val="none" w:sz="0" w:space="0" w:color="auto"/>
        <w:right w:val="none" w:sz="0" w:space="0" w:color="auto"/>
      </w:divBdr>
    </w:div>
    <w:div w:id="442698808">
      <w:bodyDiv w:val="1"/>
      <w:marLeft w:val="0"/>
      <w:marRight w:val="0"/>
      <w:marTop w:val="0"/>
      <w:marBottom w:val="0"/>
      <w:divBdr>
        <w:top w:val="none" w:sz="0" w:space="0" w:color="auto"/>
        <w:left w:val="none" w:sz="0" w:space="0" w:color="auto"/>
        <w:bottom w:val="none" w:sz="0" w:space="0" w:color="auto"/>
        <w:right w:val="none" w:sz="0" w:space="0" w:color="auto"/>
      </w:divBdr>
    </w:div>
    <w:div w:id="527527425">
      <w:bodyDiv w:val="1"/>
      <w:marLeft w:val="0"/>
      <w:marRight w:val="0"/>
      <w:marTop w:val="0"/>
      <w:marBottom w:val="0"/>
      <w:divBdr>
        <w:top w:val="none" w:sz="0" w:space="0" w:color="auto"/>
        <w:left w:val="none" w:sz="0" w:space="0" w:color="auto"/>
        <w:bottom w:val="none" w:sz="0" w:space="0" w:color="auto"/>
        <w:right w:val="none" w:sz="0" w:space="0" w:color="auto"/>
      </w:divBdr>
    </w:div>
    <w:div w:id="16581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24-2025\HK%20I\SAD\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 case specification.dot</Template>
  <TotalTime>10</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Administrator</dc:creator>
  <cp:keywords/>
  <dc:description/>
  <cp:lastModifiedBy>Duc Tran Minh</cp:lastModifiedBy>
  <cp:revision>9</cp:revision>
  <cp:lastPrinted>1899-12-31T17:00:00Z</cp:lastPrinted>
  <dcterms:created xsi:type="dcterms:W3CDTF">2024-10-30T07:26:00Z</dcterms:created>
  <dcterms:modified xsi:type="dcterms:W3CDTF">2024-10-30T07:40:00Z</dcterms:modified>
</cp:coreProperties>
</file>